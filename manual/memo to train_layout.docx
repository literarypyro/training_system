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EDD" w:rsidRPr="00E55676" w:rsidRDefault="008B2EDD" w:rsidP="00A5140C">
      <w:pPr>
        <w:tabs>
          <w:tab w:val="left" w:pos="8487"/>
        </w:tabs>
        <w:ind w:right="4418"/>
        <w:rPr>
          <w:rFonts w:ascii="Arial" w:hAnsi="Arial" w:cs="Arial"/>
        </w:rPr>
      </w:pPr>
    </w:p>
    <w:p w:rsidR="008B2EDD" w:rsidRPr="00E55676" w:rsidRDefault="008B2EDD">
      <w:pPr>
        <w:rPr>
          <w:rFonts w:ascii="Arial" w:hAnsi="Arial" w:cs="Arial"/>
        </w:rPr>
      </w:pPr>
    </w:p>
    <w:p w:rsidR="008B2EDD" w:rsidRPr="00E55676" w:rsidRDefault="008B2EDD">
      <w:pPr>
        <w:rPr>
          <w:rFonts w:ascii="Arial" w:hAnsi="Arial" w:cs="Arial"/>
          <w:b/>
          <w:bCs/>
        </w:rPr>
      </w:pPr>
      <w:r w:rsidRPr="00E55676">
        <w:rPr>
          <w:rFonts w:ascii="Arial" w:hAnsi="Arial" w:cs="Arial"/>
          <w:b/>
          <w:bCs/>
        </w:rPr>
        <w:t>MEMORANDUM</w:t>
      </w:r>
    </w:p>
    <w:p w:rsidR="008B2EDD" w:rsidRPr="00E55676" w:rsidRDefault="008B2EDD" w:rsidP="008319F9">
      <w:pPr>
        <w:rPr>
          <w:rFonts w:ascii="Arial" w:hAnsi="Arial" w:cs="Arial"/>
          <w:b/>
          <w:bCs/>
        </w:rPr>
      </w:pPr>
    </w:p>
    <w:p w:rsidR="008B2EDD" w:rsidRDefault="008B2EDD" w:rsidP="000053B2">
      <w:pPr>
        <w:ind w:left="1440" w:right="8" w:hanging="1440"/>
        <w:rPr>
          <w:rFonts w:ascii="Arial" w:hAnsi="Arial" w:cs="Arial"/>
        </w:rPr>
      </w:pPr>
      <w:r w:rsidRPr="00E55676">
        <w:rPr>
          <w:rFonts w:ascii="Arial" w:hAnsi="Arial" w:cs="Arial"/>
        </w:rPr>
        <w:t xml:space="preserve">To                :   </w:t>
      </w:r>
      <w:r>
        <w:rPr>
          <w:rFonts w:ascii="Arial" w:hAnsi="Arial" w:cs="Arial"/>
        </w:rPr>
        <w:t xml:space="preserve">${b} ${c} ${d} </w:t>
      </w:r>
    </w:p>
    <w:p w:rsidR="008B2EDD" w:rsidRDefault="008B2EDD" w:rsidP="000053B2">
      <w:pPr>
        <w:ind w:left="1440" w:right="8" w:hanging="1440"/>
        <w:rPr>
          <w:rFonts w:ascii="Arial" w:hAnsi="Arial" w:cs="Arial"/>
        </w:rPr>
      </w:pPr>
    </w:p>
    <w:p w:rsidR="008B2EDD" w:rsidRDefault="008B2EDD" w:rsidP="000053B2">
      <w:pPr>
        <w:ind w:left="1440" w:right="8" w:hanging="1440"/>
        <w:rPr>
          <w:rFonts w:ascii="Arial" w:hAnsi="Arial" w:cs="Arial"/>
        </w:rPr>
      </w:pPr>
    </w:p>
    <w:p w:rsidR="008B2EDD" w:rsidRDefault="008B2EDD" w:rsidP="000053B2">
      <w:pPr>
        <w:ind w:left="1440" w:right="8" w:hanging="1440"/>
        <w:rPr>
          <w:rFonts w:ascii="Arial" w:hAnsi="Arial" w:cs="Arial"/>
        </w:rPr>
      </w:pPr>
    </w:p>
    <w:p w:rsidR="008B2EDD" w:rsidRDefault="008B2EDD" w:rsidP="000053B2">
      <w:pPr>
        <w:ind w:left="1440" w:right="8" w:hanging="1440"/>
        <w:rPr>
          <w:rFonts w:ascii="Arial" w:hAnsi="Arial" w:cs="Arial"/>
        </w:rPr>
      </w:pPr>
      <w:r>
        <w:rPr>
          <w:rFonts w:ascii="Arial" w:hAnsi="Arial" w:cs="Arial"/>
        </w:rPr>
        <w:t>${sdasd}</w:t>
      </w:r>
    </w:p>
    <w:p w:rsidR="008B2EDD" w:rsidRDefault="008B2EDD" w:rsidP="000053B2">
      <w:pPr>
        <w:ind w:left="1440" w:right="8" w:hanging="1440"/>
        <w:rPr>
          <w:rFonts w:ascii="Arial" w:hAnsi="Arial" w:cs="Arial"/>
        </w:rPr>
      </w:pPr>
    </w:p>
    <w:p w:rsidR="008B2EDD" w:rsidRDefault="008B2EDD" w:rsidP="000053B2">
      <w:pPr>
        <w:ind w:left="1440" w:right="8" w:hanging="1440"/>
        <w:rPr>
          <w:rFonts w:ascii="Arial" w:hAnsi="Arial" w:cs="Arial"/>
        </w:rPr>
      </w:pPr>
      <w:r>
        <w:rPr>
          <w:rFonts w:ascii="Arial" w:hAnsi="Arial" w:cs="Arial"/>
        </w:rPr>
        <w:t>${sds}</w:t>
      </w:r>
    </w:p>
    <w:p w:rsidR="008B2EDD" w:rsidRDefault="008B2EDD" w:rsidP="000053B2">
      <w:pPr>
        <w:ind w:left="1440" w:right="8" w:hanging="1440"/>
        <w:rPr>
          <w:rFonts w:ascii="Arial" w:hAnsi="Arial" w:cs="Arial"/>
        </w:rPr>
      </w:pPr>
    </w:p>
    <w:p w:rsidR="008B2EDD" w:rsidRDefault="008B2EDD" w:rsidP="0022689F">
      <w:pPr>
        <w:tabs>
          <w:tab w:val="left" w:pos="1320"/>
        </w:tabs>
        <w:ind w:left="1440" w:right="4418" w:hanging="1440"/>
      </w:pPr>
      <w:r>
        <w:tab/>
      </w:r>
    </w:p>
    <w:p w:rsidR="008B2EDD" w:rsidRDefault="008B2EDD" w:rsidP="00E55676">
      <w:pPr>
        <w:ind w:left="1440" w:right="4418" w:hanging="1440"/>
      </w:pPr>
    </w:p>
    <w:p w:rsidR="008B2EDD" w:rsidRDefault="008B2EDD" w:rsidP="00E55676">
      <w:pPr>
        <w:ind w:left="1440" w:right="4418" w:hanging="1440"/>
      </w:pPr>
    </w:p>
    <w:p w:rsidR="008B2EDD" w:rsidRDefault="008B2EDD" w:rsidP="00E55676">
      <w:pPr>
        <w:ind w:left="1440" w:right="4418" w:hanging="1440"/>
      </w:pPr>
    </w:p>
    <w:p w:rsidR="008B2EDD" w:rsidRPr="00CB07F4" w:rsidRDefault="008B2EDD" w:rsidP="00E55676">
      <w:pPr>
        <w:ind w:left="1440" w:right="4418" w:hanging="1440"/>
      </w:pPr>
      <w:r>
        <w:tab/>
      </w:r>
    </w:p>
    <w:sectPr w:rsidR="008B2EDD" w:rsidRPr="00CB07F4" w:rsidSect="00E56307">
      <w:pgSz w:w="11906" w:h="16838"/>
      <w:pgMar w:top="2592" w:right="1440" w:bottom="864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6307"/>
    <w:rsid w:val="000053B2"/>
    <w:rsid w:val="000201F4"/>
    <w:rsid w:val="000F571F"/>
    <w:rsid w:val="00182E60"/>
    <w:rsid w:val="00187DBC"/>
    <w:rsid w:val="0022413D"/>
    <w:rsid w:val="0022689F"/>
    <w:rsid w:val="003B4B08"/>
    <w:rsid w:val="003F06A9"/>
    <w:rsid w:val="004A3886"/>
    <w:rsid w:val="004B2E3B"/>
    <w:rsid w:val="004C771B"/>
    <w:rsid w:val="004F754C"/>
    <w:rsid w:val="00550A56"/>
    <w:rsid w:val="00551FE1"/>
    <w:rsid w:val="00593D93"/>
    <w:rsid w:val="0065492D"/>
    <w:rsid w:val="006A1356"/>
    <w:rsid w:val="007648B3"/>
    <w:rsid w:val="007919F8"/>
    <w:rsid w:val="007E66A1"/>
    <w:rsid w:val="008319F9"/>
    <w:rsid w:val="00833655"/>
    <w:rsid w:val="00853057"/>
    <w:rsid w:val="008B2EDD"/>
    <w:rsid w:val="008D399D"/>
    <w:rsid w:val="008E6B65"/>
    <w:rsid w:val="00963915"/>
    <w:rsid w:val="009F0896"/>
    <w:rsid w:val="009F7705"/>
    <w:rsid w:val="00A5140C"/>
    <w:rsid w:val="00B26E1E"/>
    <w:rsid w:val="00B75931"/>
    <w:rsid w:val="00BD7A1B"/>
    <w:rsid w:val="00C40B4A"/>
    <w:rsid w:val="00C76F11"/>
    <w:rsid w:val="00C92D77"/>
    <w:rsid w:val="00CB07F4"/>
    <w:rsid w:val="00D46DF8"/>
    <w:rsid w:val="00D940D7"/>
    <w:rsid w:val="00DE66EE"/>
    <w:rsid w:val="00DF1D05"/>
    <w:rsid w:val="00E236BD"/>
    <w:rsid w:val="00E55676"/>
    <w:rsid w:val="00E56307"/>
    <w:rsid w:val="00E818E6"/>
    <w:rsid w:val="00FA0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54C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1</Pages>
  <Words>11</Words>
  <Characters>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${Date}</dc:title>
  <dc:subject/>
  <dc:creator>Patrick Silva</dc:creator>
  <cp:keywords/>
  <dc:description/>
  <cp:lastModifiedBy>Patrick Silva</cp:lastModifiedBy>
  <cp:revision>21</cp:revision>
  <dcterms:created xsi:type="dcterms:W3CDTF">2011-07-22T07:21:00Z</dcterms:created>
  <dcterms:modified xsi:type="dcterms:W3CDTF">2011-07-25T08:23:00Z</dcterms:modified>
</cp:coreProperties>
</file>