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4D" w:rsidRDefault="009E1F4D" w:rsidP="000E212C"/>
    <w:p w:rsidR="009E1F4D" w:rsidRDefault="009E1F4D" w:rsidP="000E212C">
      <w:pPr>
        <w:rPr>
          <w:rFonts w:ascii="Arial" w:hAnsi="Arial" w:cs="Arial"/>
        </w:rPr>
      </w:pPr>
      <w:r>
        <w:rPr>
          <w:rFonts w:ascii="Arial" w:hAnsi="Arial" w:cs="Arial"/>
        </w:rPr>
        <w:t>${Date}</w:t>
      </w:r>
    </w:p>
    <w:p w:rsidR="009E1F4D" w:rsidRDefault="009E1F4D" w:rsidP="000E212C">
      <w:pPr>
        <w:rPr>
          <w:rFonts w:ascii="Arial" w:hAnsi="Arial" w:cs="Arial"/>
        </w:rPr>
      </w:pPr>
    </w:p>
    <w:p w:rsidR="009E1F4D" w:rsidRDefault="009E1F4D" w:rsidP="000E21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MEMORANDUM</w:t>
      </w:r>
    </w:p>
    <w:p w:rsidR="009E1F4D" w:rsidRDefault="009E1F4D" w:rsidP="00002A85">
      <w:pPr>
        <w:ind w:right="4418"/>
        <w:rPr>
          <w:rFonts w:ascii="Arial" w:hAnsi="Arial" w:cs="Arial"/>
          <w:b/>
          <w:bCs/>
        </w:rPr>
      </w:pPr>
    </w:p>
    <w:p w:rsidR="009E1F4D" w:rsidRDefault="009E1F4D" w:rsidP="00D865B2">
      <w:pPr>
        <w:ind w:left="1800" w:right="3698" w:hanging="1800"/>
        <w:rPr>
          <w:rFonts w:ascii="Arial" w:hAnsi="Arial" w:cs="Arial"/>
        </w:rPr>
      </w:pPr>
      <w:r>
        <w:rPr>
          <w:rFonts w:ascii="Arial" w:hAnsi="Arial" w:cs="Arial"/>
        </w:rPr>
        <w:t xml:space="preserve">To                  :    </w:t>
      </w:r>
      <w:r w:rsidRPr="00A43BAC">
        <w:rPr>
          <w:rFonts w:ascii="Arial" w:hAnsi="Arial" w:cs="Arial"/>
          <w:b/>
          <w:bCs/>
        </w:rPr>
        <w:t xml:space="preserve">${Trainee-Clause}  </w:t>
      </w:r>
    </w:p>
    <w:p w:rsidR="009E1F4D" w:rsidRDefault="009E1F4D" w:rsidP="001B3A49">
      <w:pPr>
        <w:ind w:left="1800" w:right="4058" w:hanging="1800"/>
        <w:rPr>
          <w:rFonts w:ascii="Arial" w:hAnsi="Arial" w:cs="Arial"/>
        </w:rPr>
      </w:pPr>
    </w:p>
    <w:p w:rsidR="009E1F4D" w:rsidRDefault="009E1F4D" w:rsidP="001B3A49">
      <w:pPr>
        <w:ind w:left="1800" w:right="4058" w:hanging="1800"/>
        <w:rPr>
          <w:rFonts w:ascii="Arial" w:hAnsi="Arial" w:cs="Arial"/>
        </w:rPr>
      </w:pPr>
    </w:p>
    <w:p w:rsidR="009E1F4D" w:rsidRDefault="009E1F4D" w:rsidP="00C450E8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1800" w:hanging="1800"/>
        <w:rPr>
          <w:rFonts w:ascii="Arial" w:hAnsi="Arial" w:cs="Arial"/>
        </w:rPr>
      </w:pPr>
      <w:r>
        <w:rPr>
          <w:rFonts w:ascii="Arial" w:hAnsi="Arial" w:cs="Arial"/>
        </w:rPr>
        <w:t xml:space="preserve">Subject </w:t>
      </w:r>
      <w:r>
        <w:rPr>
          <w:rFonts w:ascii="Arial" w:hAnsi="Arial" w:cs="Arial"/>
        </w:rPr>
        <w:tab/>
        <w:t xml:space="preserve">:     </w:t>
      </w:r>
      <w:r w:rsidRPr="00A43BAC">
        <w:rPr>
          <w:rFonts w:ascii="Arial" w:hAnsi="Arial" w:cs="Arial"/>
          <w:b/>
          <w:bCs/>
        </w:rPr>
        <w:t>${Subject Title}</w:t>
      </w:r>
      <w:r>
        <w:rPr>
          <w:rFonts w:ascii="Arial" w:hAnsi="Arial" w:cs="Arial"/>
        </w:rPr>
        <w:tab/>
      </w:r>
    </w:p>
    <w:p w:rsidR="009E1F4D" w:rsidRDefault="009E1F4D" w:rsidP="00366033">
      <w:pPr>
        <w:pBdr>
          <w:bottom w:val="single" w:sz="12" w:space="1" w:color="auto"/>
        </w:pBdr>
        <w:tabs>
          <w:tab w:val="left" w:pos="0"/>
        </w:tabs>
        <w:ind w:left="1800" w:hanging="1800"/>
        <w:rPr>
          <w:rFonts w:ascii="Arial" w:hAnsi="Arial" w:cs="Arial"/>
        </w:rPr>
      </w:pPr>
    </w:p>
    <w:p w:rsidR="009E1F4D" w:rsidRDefault="009E1F4D" w:rsidP="000E212C">
      <w:pPr>
        <w:rPr>
          <w:rFonts w:ascii="Arial" w:hAnsi="Arial" w:cs="Arial"/>
        </w:rPr>
      </w:pPr>
    </w:p>
    <w:p w:rsidR="009E1F4D" w:rsidRDefault="009E1F4D" w:rsidP="002E4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${Body}</w:t>
      </w:r>
    </w:p>
    <w:p w:rsidR="009E1F4D" w:rsidRDefault="009E1F4D" w:rsidP="002E4D0E">
      <w:pPr>
        <w:jc w:val="both"/>
        <w:rPr>
          <w:rFonts w:ascii="Arial" w:hAnsi="Arial" w:cs="Arial"/>
        </w:rPr>
      </w:pPr>
    </w:p>
    <w:p w:rsidR="009E1F4D" w:rsidRDefault="009E1F4D" w:rsidP="002E4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view whereof, you are hereby directed to explain in writing within 48 hours upon receipt of this memorandum why you failed to attend the training course.</w:t>
      </w:r>
    </w:p>
    <w:p w:rsidR="009E1F4D" w:rsidRDefault="009E1F4D" w:rsidP="00A62357">
      <w:pPr>
        <w:jc w:val="both"/>
        <w:rPr>
          <w:rFonts w:ascii="Arial" w:hAnsi="Arial" w:cs="Arial"/>
        </w:rPr>
      </w:pPr>
    </w:p>
    <w:p w:rsidR="009E1F4D" w:rsidRDefault="009E1F4D" w:rsidP="00A62357">
      <w:pPr>
        <w:jc w:val="both"/>
        <w:rPr>
          <w:rFonts w:ascii="Arial" w:hAnsi="Arial" w:cs="Arial"/>
        </w:rPr>
      </w:pPr>
    </w:p>
    <w:p w:rsidR="009E1F4D" w:rsidRDefault="009E1F4D" w:rsidP="002E4D0E">
      <w:pPr>
        <w:jc w:val="both"/>
        <w:rPr>
          <w:rFonts w:ascii="Arial" w:hAnsi="Arial" w:cs="Arial"/>
        </w:rPr>
      </w:pPr>
    </w:p>
    <w:p w:rsidR="009E1F4D" w:rsidRDefault="009E1F4D" w:rsidP="002E4D0E">
      <w:pPr>
        <w:jc w:val="both"/>
        <w:rPr>
          <w:rFonts w:ascii="Arial" w:hAnsi="Arial" w:cs="Arial"/>
        </w:rPr>
      </w:pPr>
    </w:p>
    <w:p w:rsidR="009E1F4D" w:rsidRDefault="009E1F4D" w:rsidP="002E4D0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HONORIO R. VITASA</w:t>
      </w:r>
    </w:p>
    <w:p w:rsidR="009E1F4D" w:rsidRDefault="009E1F4D" w:rsidP="002E4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General Manager</w:t>
      </w:r>
    </w:p>
    <w:p w:rsidR="009E1F4D" w:rsidRPr="00C162CD" w:rsidRDefault="009E1F4D" w:rsidP="002E4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DOTC-MRT3</w:t>
      </w:r>
    </w:p>
    <w:p w:rsidR="009E1F4D" w:rsidRPr="002E4D0E" w:rsidRDefault="009E1F4D" w:rsidP="000E212C">
      <w:pPr>
        <w:rPr>
          <w:rFonts w:ascii="Arial" w:hAnsi="Arial" w:cs="Arial"/>
        </w:rPr>
      </w:pPr>
    </w:p>
    <w:sectPr w:rsidR="009E1F4D" w:rsidRPr="002E4D0E" w:rsidSect="007A345F">
      <w:pgSz w:w="11906" w:h="16838"/>
      <w:pgMar w:top="2592" w:right="1440" w:bottom="864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6307"/>
    <w:rsid w:val="00002A85"/>
    <w:rsid w:val="00090A6B"/>
    <w:rsid w:val="000E212C"/>
    <w:rsid w:val="00143D49"/>
    <w:rsid w:val="001B3A49"/>
    <w:rsid w:val="002E4D0E"/>
    <w:rsid w:val="00366033"/>
    <w:rsid w:val="00376A63"/>
    <w:rsid w:val="004513A6"/>
    <w:rsid w:val="00524DFF"/>
    <w:rsid w:val="00535E69"/>
    <w:rsid w:val="00593D93"/>
    <w:rsid w:val="005A0A66"/>
    <w:rsid w:val="005F092D"/>
    <w:rsid w:val="005F26A2"/>
    <w:rsid w:val="006541B1"/>
    <w:rsid w:val="0065492D"/>
    <w:rsid w:val="00686FDA"/>
    <w:rsid w:val="006A1356"/>
    <w:rsid w:val="006B06BA"/>
    <w:rsid w:val="0079727D"/>
    <w:rsid w:val="007A345F"/>
    <w:rsid w:val="007B605C"/>
    <w:rsid w:val="00854CC6"/>
    <w:rsid w:val="00857A1E"/>
    <w:rsid w:val="008B3E95"/>
    <w:rsid w:val="008E2DF0"/>
    <w:rsid w:val="00973B93"/>
    <w:rsid w:val="009E1F4D"/>
    <w:rsid w:val="00A30B41"/>
    <w:rsid w:val="00A43BAC"/>
    <w:rsid w:val="00A62357"/>
    <w:rsid w:val="00AB57A4"/>
    <w:rsid w:val="00B75931"/>
    <w:rsid w:val="00BA5C55"/>
    <w:rsid w:val="00C0557D"/>
    <w:rsid w:val="00C120D4"/>
    <w:rsid w:val="00C162CD"/>
    <w:rsid w:val="00C450E8"/>
    <w:rsid w:val="00CB07F4"/>
    <w:rsid w:val="00CE02A9"/>
    <w:rsid w:val="00D865B2"/>
    <w:rsid w:val="00DC2899"/>
    <w:rsid w:val="00E20B9D"/>
    <w:rsid w:val="00E25353"/>
    <w:rsid w:val="00E56307"/>
    <w:rsid w:val="00E67C29"/>
    <w:rsid w:val="00EA27B1"/>
    <w:rsid w:val="00F946F4"/>
    <w:rsid w:val="00F96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6B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47</Words>
  <Characters>272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${Date}</dc:title>
  <dc:subject/>
  <dc:creator>Patrick Silva</dc:creator>
  <cp:keywords/>
  <dc:description/>
  <cp:lastModifiedBy>Patrick Silva</cp:lastModifiedBy>
  <cp:revision>3</cp:revision>
  <dcterms:created xsi:type="dcterms:W3CDTF">2011-08-09T01:00:00Z</dcterms:created>
  <dcterms:modified xsi:type="dcterms:W3CDTF">2011-08-09T01:27:00Z</dcterms:modified>
</cp:coreProperties>
</file>