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3089" w:rsidRDefault="00F13089" w:rsidP="000E212C"/>
    <w:p w:rsidR="00F13089" w:rsidRDefault="00F13089" w:rsidP="000E212C">
      <w:pPr>
        <w:rPr>
          <w:rFonts w:ascii="Arial" w:hAnsi="Arial" w:cs="Arial"/>
        </w:rPr>
      </w:pPr>
      <w:r>
        <w:rPr>
          <w:rFonts w:ascii="Arial" w:hAnsi="Arial" w:cs="Arial"/>
        </w:rPr>
        <w:t>${Date}</w:t>
      </w:r>
    </w:p>
    <w:p w:rsidR="00F13089" w:rsidRDefault="00F13089" w:rsidP="000E212C">
      <w:pPr>
        <w:rPr>
          <w:rFonts w:ascii="Arial" w:hAnsi="Arial" w:cs="Arial"/>
        </w:rPr>
      </w:pPr>
    </w:p>
    <w:p w:rsidR="00F13089" w:rsidRDefault="00F13089" w:rsidP="000E212C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MEMORANDUM</w:t>
      </w:r>
    </w:p>
    <w:p w:rsidR="00F13089" w:rsidRDefault="00F13089" w:rsidP="00002A85">
      <w:pPr>
        <w:ind w:right="4418"/>
        <w:rPr>
          <w:rFonts w:ascii="Arial" w:hAnsi="Arial" w:cs="Arial"/>
          <w:b/>
          <w:bCs/>
        </w:rPr>
      </w:pPr>
    </w:p>
    <w:p w:rsidR="00F13089" w:rsidRDefault="00F13089" w:rsidP="001B3A49">
      <w:pPr>
        <w:ind w:left="1800" w:right="4058" w:hanging="1800"/>
        <w:rPr>
          <w:rFonts w:ascii="Arial" w:hAnsi="Arial" w:cs="Arial"/>
        </w:rPr>
      </w:pPr>
      <w:r>
        <w:rPr>
          <w:rFonts w:ascii="Arial" w:hAnsi="Arial" w:cs="Arial"/>
        </w:rPr>
        <w:t xml:space="preserve">To                  :    </w:t>
      </w:r>
      <w:r w:rsidRPr="00A43BAC">
        <w:rPr>
          <w:rFonts w:ascii="Arial" w:hAnsi="Arial" w:cs="Arial"/>
          <w:b/>
          <w:bCs/>
        </w:rPr>
        <w:t xml:space="preserve">${Trainee-Clause}  </w:t>
      </w:r>
    </w:p>
    <w:p w:rsidR="00F13089" w:rsidRDefault="00F13089" w:rsidP="001B3A49">
      <w:pPr>
        <w:ind w:left="1800" w:right="4058" w:hanging="1800"/>
        <w:rPr>
          <w:rFonts w:ascii="Arial" w:hAnsi="Arial" w:cs="Arial"/>
        </w:rPr>
      </w:pPr>
    </w:p>
    <w:p w:rsidR="00F13089" w:rsidRDefault="00F13089" w:rsidP="001B3A49">
      <w:pPr>
        <w:ind w:left="1800" w:right="4058" w:hanging="1800"/>
        <w:rPr>
          <w:rFonts w:ascii="Arial" w:hAnsi="Arial" w:cs="Arial"/>
        </w:rPr>
      </w:pPr>
    </w:p>
    <w:p w:rsidR="00F13089" w:rsidRDefault="00F13089" w:rsidP="00C450E8">
      <w:pPr>
        <w:tabs>
          <w:tab w:val="left" w:pos="720"/>
          <w:tab w:val="left" w:pos="1440"/>
          <w:tab w:val="left" w:pos="2160"/>
          <w:tab w:val="left" w:pos="2880"/>
          <w:tab w:val="left" w:pos="3600"/>
        </w:tabs>
        <w:ind w:left="1800" w:hanging="1800"/>
        <w:rPr>
          <w:rFonts w:ascii="Arial" w:hAnsi="Arial" w:cs="Arial"/>
        </w:rPr>
      </w:pPr>
      <w:r>
        <w:rPr>
          <w:rFonts w:ascii="Arial" w:hAnsi="Arial" w:cs="Arial"/>
        </w:rPr>
        <w:t xml:space="preserve">Subject </w:t>
      </w:r>
      <w:r>
        <w:rPr>
          <w:rFonts w:ascii="Arial" w:hAnsi="Arial" w:cs="Arial"/>
        </w:rPr>
        <w:tab/>
        <w:t xml:space="preserve">:    </w:t>
      </w:r>
      <w:r w:rsidRPr="00A43BAC">
        <w:rPr>
          <w:rFonts w:ascii="Arial" w:hAnsi="Arial" w:cs="Arial"/>
          <w:b/>
          <w:bCs/>
        </w:rPr>
        <w:t>${Subject Title}</w:t>
      </w:r>
      <w:r>
        <w:rPr>
          <w:rFonts w:ascii="Arial" w:hAnsi="Arial" w:cs="Arial"/>
        </w:rPr>
        <w:tab/>
      </w:r>
    </w:p>
    <w:p w:rsidR="00F13089" w:rsidRDefault="00F13089" w:rsidP="00366033">
      <w:pPr>
        <w:pBdr>
          <w:bottom w:val="single" w:sz="12" w:space="1" w:color="auto"/>
        </w:pBdr>
        <w:tabs>
          <w:tab w:val="left" w:pos="0"/>
        </w:tabs>
        <w:ind w:left="1800" w:hanging="1800"/>
        <w:rPr>
          <w:rFonts w:ascii="Arial" w:hAnsi="Arial" w:cs="Arial"/>
        </w:rPr>
      </w:pPr>
    </w:p>
    <w:p w:rsidR="00F13089" w:rsidRDefault="00F13089" w:rsidP="000E212C">
      <w:pPr>
        <w:rPr>
          <w:rFonts w:ascii="Arial" w:hAnsi="Arial" w:cs="Arial"/>
        </w:rPr>
      </w:pPr>
    </w:p>
    <w:p w:rsidR="00F13089" w:rsidRDefault="00F13089" w:rsidP="002E4D0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${Body}</w:t>
      </w:r>
    </w:p>
    <w:p w:rsidR="00F13089" w:rsidRDefault="00F13089" w:rsidP="002E4D0E">
      <w:pPr>
        <w:jc w:val="both"/>
        <w:rPr>
          <w:rFonts w:ascii="Arial" w:hAnsi="Arial" w:cs="Arial"/>
        </w:rPr>
      </w:pPr>
    </w:p>
    <w:p w:rsidR="00F13089" w:rsidRDefault="00F13089" w:rsidP="002E4D0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${Body2}</w:t>
      </w:r>
    </w:p>
    <w:p w:rsidR="00F13089" w:rsidRDefault="00F13089" w:rsidP="002E4D0E">
      <w:pPr>
        <w:jc w:val="both"/>
        <w:rPr>
          <w:rFonts w:ascii="Arial" w:hAnsi="Arial" w:cs="Arial"/>
        </w:rPr>
      </w:pPr>
    </w:p>
    <w:p w:rsidR="00F13089" w:rsidRDefault="00F13089" w:rsidP="002E4D0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For compliance.</w:t>
      </w:r>
    </w:p>
    <w:p w:rsidR="00F13089" w:rsidRDefault="00F13089" w:rsidP="00A62357">
      <w:pPr>
        <w:jc w:val="both"/>
        <w:rPr>
          <w:rFonts w:ascii="Arial" w:hAnsi="Arial" w:cs="Arial"/>
        </w:rPr>
      </w:pPr>
    </w:p>
    <w:p w:rsidR="00F13089" w:rsidRDefault="00F13089" w:rsidP="002E4D0E">
      <w:pPr>
        <w:jc w:val="both"/>
        <w:rPr>
          <w:rFonts w:ascii="Arial" w:hAnsi="Arial" w:cs="Arial"/>
        </w:rPr>
      </w:pPr>
    </w:p>
    <w:p w:rsidR="00F13089" w:rsidRDefault="00F13089" w:rsidP="002E4D0E">
      <w:pPr>
        <w:jc w:val="both"/>
        <w:rPr>
          <w:rFonts w:ascii="Arial" w:hAnsi="Arial" w:cs="Arial"/>
        </w:rPr>
      </w:pPr>
    </w:p>
    <w:p w:rsidR="00F13089" w:rsidRDefault="00F13089" w:rsidP="002E4D0E">
      <w:pPr>
        <w:jc w:val="both"/>
        <w:rPr>
          <w:rFonts w:ascii="Arial" w:hAnsi="Arial" w:cs="Arial"/>
        </w:rPr>
      </w:pPr>
    </w:p>
    <w:p w:rsidR="00F13089" w:rsidRDefault="00F13089" w:rsidP="002E4D0E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HONORIO R. VITASA </w:t>
      </w:r>
    </w:p>
    <w:p w:rsidR="00F13089" w:rsidRDefault="00F13089" w:rsidP="002E4D0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General Manager</w:t>
      </w:r>
    </w:p>
    <w:p w:rsidR="00F13089" w:rsidRPr="00C162CD" w:rsidRDefault="00F13089" w:rsidP="002E4D0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DOTC-MRT3</w:t>
      </w:r>
    </w:p>
    <w:p w:rsidR="00F13089" w:rsidRPr="002E4D0E" w:rsidRDefault="00F13089" w:rsidP="000E212C">
      <w:pPr>
        <w:rPr>
          <w:rFonts w:ascii="Arial" w:hAnsi="Arial" w:cs="Arial"/>
        </w:rPr>
      </w:pPr>
    </w:p>
    <w:sectPr w:rsidR="00F13089" w:rsidRPr="002E4D0E" w:rsidSect="007A345F">
      <w:pgSz w:w="11906" w:h="16838"/>
      <w:pgMar w:top="2592" w:right="1440" w:bottom="864" w:left="172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embedSystemFonts/>
  <w:defaultTabStop w:val="720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56307"/>
    <w:rsid w:val="00002A85"/>
    <w:rsid w:val="00090A6B"/>
    <w:rsid w:val="00095007"/>
    <w:rsid w:val="000E212C"/>
    <w:rsid w:val="001B3A49"/>
    <w:rsid w:val="001F079F"/>
    <w:rsid w:val="002E4D0E"/>
    <w:rsid w:val="00346112"/>
    <w:rsid w:val="00366033"/>
    <w:rsid w:val="00376A63"/>
    <w:rsid w:val="00524DFF"/>
    <w:rsid w:val="00535E69"/>
    <w:rsid w:val="00593D93"/>
    <w:rsid w:val="005A0A66"/>
    <w:rsid w:val="005D37F3"/>
    <w:rsid w:val="005F26A2"/>
    <w:rsid w:val="00641591"/>
    <w:rsid w:val="006541B1"/>
    <w:rsid w:val="0065492D"/>
    <w:rsid w:val="00686FDA"/>
    <w:rsid w:val="006A1356"/>
    <w:rsid w:val="006B06BA"/>
    <w:rsid w:val="0079727D"/>
    <w:rsid w:val="007A345F"/>
    <w:rsid w:val="007B605C"/>
    <w:rsid w:val="00857A1E"/>
    <w:rsid w:val="008B3E95"/>
    <w:rsid w:val="008E2DF0"/>
    <w:rsid w:val="00973B93"/>
    <w:rsid w:val="00A30B41"/>
    <w:rsid w:val="00A43BAC"/>
    <w:rsid w:val="00A62357"/>
    <w:rsid w:val="00AB57A4"/>
    <w:rsid w:val="00B649DF"/>
    <w:rsid w:val="00B75931"/>
    <w:rsid w:val="00BA5C55"/>
    <w:rsid w:val="00C0557D"/>
    <w:rsid w:val="00C120D4"/>
    <w:rsid w:val="00C162CD"/>
    <w:rsid w:val="00C450E8"/>
    <w:rsid w:val="00CB07F4"/>
    <w:rsid w:val="00CE02A9"/>
    <w:rsid w:val="00DA2771"/>
    <w:rsid w:val="00E20B9D"/>
    <w:rsid w:val="00E25353"/>
    <w:rsid w:val="00E56307"/>
    <w:rsid w:val="00E67C29"/>
    <w:rsid w:val="00EA27B1"/>
    <w:rsid w:val="00F13089"/>
    <w:rsid w:val="00F946F4"/>
    <w:rsid w:val="00FE11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PH" w:eastAsia="en-PH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06BA"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36</TotalTime>
  <Pages>1</Pages>
  <Words>28</Words>
  <Characters>160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${Date}</dc:title>
  <dc:subject/>
  <dc:creator>Patrick Silva</dc:creator>
  <cp:keywords/>
  <dc:description/>
  <cp:lastModifiedBy>Patrick Silva</cp:lastModifiedBy>
  <cp:revision>48</cp:revision>
  <dcterms:created xsi:type="dcterms:W3CDTF">2011-07-22T07:29:00Z</dcterms:created>
  <dcterms:modified xsi:type="dcterms:W3CDTF">2011-07-25T06:33:00Z</dcterms:modified>
</cp:coreProperties>
</file>