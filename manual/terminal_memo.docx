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79" w:rsidRDefault="00E91A79" w:rsidP="003965AF"/>
    <w:p w:rsidR="00E91A79" w:rsidRDefault="00E91A79" w:rsidP="003965AF">
      <w:r>
        <w:t>${Memo Date}</w:t>
      </w:r>
    </w:p>
    <w:p w:rsidR="00E91A79" w:rsidRDefault="00E91A79" w:rsidP="003965AF"/>
    <w:p w:rsidR="00E91A79" w:rsidRDefault="00E91A79" w:rsidP="003965AF">
      <w:pPr>
        <w:rPr>
          <w:b/>
          <w:bCs/>
        </w:rPr>
      </w:pPr>
      <w:r>
        <w:rPr>
          <w:b/>
          <w:bCs/>
        </w:rPr>
        <w:t>MEMORANDUM</w:t>
      </w:r>
    </w:p>
    <w:p w:rsidR="00E91A79" w:rsidRDefault="00E91A79" w:rsidP="003965AF">
      <w:pPr>
        <w:rPr>
          <w:b/>
          <w:bCs/>
        </w:rPr>
      </w:pPr>
    </w:p>
    <w:p w:rsidR="00E91A79" w:rsidRDefault="00E91A79" w:rsidP="005E122E">
      <w:pPr>
        <w:ind w:left="2160" w:right="4058" w:hanging="2160"/>
        <w:rPr>
          <w:b/>
          <w:bCs/>
        </w:rPr>
      </w:pPr>
      <w:r>
        <w:t xml:space="preserve">For                      : </w:t>
      </w:r>
      <w:r>
        <w:tab/>
      </w:r>
      <w:r>
        <w:rPr>
          <w:b/>
          <w:bCs/>
        </w:rPr>
        <w:t>OFELIA D. ASTRERA</w:t>
      </w:r>
    </w:p>
    <w:p w:rsidR="00E91A79" w:rsidRPr="00D37C9D" w:rsidRDefault="00E91A79" w:rsidP="009C1513">
      <w:pPr>
        <w:ind w:left="2160" w:right="2258" w:hanging="2160"/>
      </w:pPr>
      <w:r w:rsidRPr="00D37C9D">
        <w:tab/>
      </w:r>
      <w:r>
        <w:t>Chief Transportation Development Officer</w:t>
      </w:r>
    </w:p>
    <w:p w:rsidR="00E91A79" w:rsidRDefault="00E91A79" w:rsidP="005E122E">
      <w:pPr>
        <w:ind w:left="2160" w:right="3698" w:hanging="2160"/>
        <w:rPr>
          <w:b/>
          <w:bCs/>
        </w:rPr>
      </w:pPr>
    </w:p>
    <w:p w:rsidR="00E91A79" w:rsidRDefault="00E91A79" w:rsidP="00203870">
      <w:pPr>
        <w:ind w:left="2160" w:hanging="2160"/>
        <w:rPr>
          <w:b/>
          <w:bCs/>
        </w:rPr>
      </w:pPr>
      <w:r>
        <w:t>Subject               :</w:t>
      </w:r>
      <w:r>
        <w:tab/>
      </w:r>
      <w:r>
        <w:rPr>
          <w:b/>
          <w:bCs/>
        </w:rPr>
        <w:t>${Subject Title}</w:t>
      </w:r>
    </w:p>
    <w:p w:rsidR="00E91A79" w:rsidRDefault="00E91A79" w:rsidP="00203870">
      <w:pPr>
        <w:ind w:left="2160" w:hanging="2160"/>
        <w:rPr>
          <w:b/>
          <w:bCs/>
        </w:rPr>
      </w:pPr>
      <w:r>
        <w:rPr>
          <w:b/>
          <w:bCs/>
        </w:rPr>
        <w:t>_______________________________________________________________________</w:t>
      </w:r>
    </w:p>
    <w:p w:rsidR="00E91A79" w:rsidRDefault="00E91A79" w:rsidP="00D35FE2">
      <w:pPr>
        <w:jc w:val="both"/>
        <w:rPr>
          <w:b/>
          <w:bCs/>
        </w:rPr>
      </w:pPr>
    </w:p>
    <w:p w:rsidR="00E91A79" w:rsidRDefault="00E91A79" w:rsidP="00D35FE2">
      <w:pPr>
        <w:jc w:val="both"/>
      </w:pPr>
      <w:r>
        <w:t>${Body}</w:t>
      </w: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  <w:r>
        <w:t>${Body 2}</w:t>
      </w:r>
    </w:p>
    <w:p w:rsidR="00E91A79" w:rsidRDefault="00E91A79" w:rsidP="00D35FE2">
      <w:pPr>
        <w:jc w:val="both"/>
      </w:pPr>
    </w:p>
    <w:p w:rsidR="00E91A79" w:rsidRDefault="00E91A79" w:rsidP="00942FB8">
      <w:pPr>
        <w:jc w:val="both"/>
      </w:pPr>
      <w:r>
        <w:t>${Body 3}</w:t>
      </w: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  <w:r>
        <w:t>For your information.</w:t>
      </w: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Pr="00AB291B" w:rsidRDefault="00E91A79" w:rsidP="00D35FE2">
      <w:pPr>
        <w:jc w:val="both"/>
        <w:rPr>
          <w:b/>
          <w:bCs/>
        </w:rPr>
      </w:pPr>
      <w:r>
        <w:rPr>
          <w:b/>
          <w:bCs/>
        </w:rPr>
        <w:t>AIDA D. DEVERATURDA</w:t>
      </w:r>
    </w:p>
    <w:p w:rsidR="00E91A79" w:rsidRDefault="00E91A79" w:rsidP="00D35FE2">
      <w:pPr>
        <w:jc w:val="both"/>
      </w:pPr>
      <w:r>
        <w:t>Computer Operator IV</w:t>
      </w: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  <w:r>
        <w:t>Noted By:</w:t>
      </w: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</w:pPr>
    </w:p>
    <w:p w:rsidR="00E91A79" w:rsidRDefault="00E91A79" w:rsidP="00D35FE2">
      <w:pPr>
        <w:jc w:val="both"/>
        <w:rPr>
          <w:b/>
          <w:bCs/>
        </w:rPr>
      </w:pPr>
      <w:r>
        <w:rPr>
          <w:b/>
          <w:bCs/>
        </w:rPr>
        <w:t>CLARO V. MARTIN, JR.</w:t>
      </w:r>
    </w:p>
    <w:p w:rsidR="00E91A79" w:rsidRPr="008111B5" w:rsidRDefault="00E91A79" w:rsidP="00D35FE2">
      <w:pPr>
        <w:jc w:val="both"/>
      </w:pPr>
      <w:r>
        <w:t>Senior Transportation Development Officer</w:t>
      </w:r>
    </w:p>
    <w:sectPr w:rsidR="00E91A79" w:rsidRPr="008111B5" w:rsidSect="003965A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5AF"/>
    <w:rsid w:val="00126E63"/>
    <w:rsid w:val="00190793"/>
    <w:rsid w:val="00203870"/>
    <w:rsid w:val="00250537"/>
    <w:rsid w:val="002B6DA7"/>
    <w:rsid w:val="002E44A6"/>
    <w:rsid w:val="00301A39"/>
    <w:rsid w:val="00347BAD"/>
    <w:rsid w:val="003933D4"/>
    <w:rsid w:val="003965AF"/>
    <w:rsid w:val="003C4444"/>
    <w:rsid w:val="003D16B4"/>
    <w:rsid w:val="003D2630"/>
    <w:rsid w:val="00421D24"/>
    <w:rsid w:val="00445302"/>
    <w:rsid w:val="00491530"/>
    <w:rsid w:val="004F1FDF"/>
    <w:rsid w:val="00501E3A"/>
    <w:rsid w:val="005022F3"/>
    <w:rsid w:val="00521FAC"/>
    <w:rsid w:val="00531C22"/>
    <w:rsid w:val="00564FAE"/>
    <w:rsid w:val="005956C4"/>
    <w:rsid w:val="005A622C"/>
    <w:rsid w:val="005D264D"/>
    <w:rsid w:val="005E122E"/>
    <w:rsid w:val="006606DD"/>
    <w:rsid w:val="00660D5E"/>
    <w:rsid w:val="00675943"/>
    <w:rsid w:val="006762C0"/>
    <w:rsid w:val="006B22F3"/>
    <w:rsid w:val="007009C3"/>
    <w:rsid w:val="007061E2"/>
    <w:rsid w:val="00730D56"/>
    <w:rsid w:val="007B5302"/>
    <w:rsid w:val="008111B5"/>
    <w:rsid w:val="00825CA3"/>
    <w:rsid w:val="00933DF8"/>
    <w:rsid w:val="00942FB8"/>
    <w:rsid w:val="009669F9"/>
    <w:rsid w:val="009A7332"/>
    <w:rsid w:val="009C1513"/>
    <w:rsid w:val="00A72FCF"/>
    <w:rsid w:val="00AB291B"/>
    <w:rsid w:val="00AE159F"/>
    <w:rsid w:val="00B328F1"/>
    <w:rsid w:val="00B34D9F"/>
    <w:rsid w:val="00B57955"/>
    <w:rsid w:val="00C36C86"/>
    <w:rsid w:val="00C57413"/>
    <w:rsid w:val="00D35FE2"/>
    <w:rsid w:val="00D37C9D"/>
    <w:rsid w:val="00D44A1A"/>
    <w:rsid w:val="00D735C1"/>
    <w:rsid w:val="00D81C09"/>
    <w:rsid w:val="00DC75FD"/>
    <w:rsid w:val="00DF0553"/>
    <w:rsid w:val="00DF2106"/>
    <w:rsid w:val="00E568F0"/>
    <w:rsid w:val="00E87DB5"/>
    <w:rsid w:val="00E91A79"/>
    <w:rsid w:val="00EA085F"/>
    <w:rsid w:val="00F30387"/>
    <w:rsid w:val="00F63332"/>
    <w:rsid w:val="00FA0D9A"/>
    <w:rsid w:val="00FF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44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60</Words>
  <Characters>346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${Memo Date}</dc:title>
  <dc:subject/>
  <dc:creator>Patrick Silva</dc:creator>
  <cp:keywords/>
  <dc:description/>
  <cp:lastModifiedBy>Patrick Silva</cp:lastModifiedBy>
  <cp:revision>16</cp:revision>
  <dcterms:created xsi:type="dcterms:W3CDTF">2011-07-27T00:46:00Z</dcterms:created>
  <dcterms:modified xsi:type="dcterms:W3CDTF">2011-07-27T00:56:00Z</dcterms:modified>
</cp:coreProperties>
</file>