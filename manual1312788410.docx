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0C" w:rsidRDefault="0011370C" w:rsidP="003965AF"/>
    <w:p w:rsidR="0011370C" w:rsidRDefault="0011370C" w:rsidP="003965AF">
      <w:r>
        <w:t>${Memo Date}</w:t>
      </w:r>
    </w:p>
    <w:p w:rsidR="0011370C" w:rsidRDefault="0011370C" w:rsidP="003965AF"/>
    <w:p w:rsidR="0011370C" w:rsidRDefault="0011370C" w:rsidP="003965AF">
      <w:pPr>
        <w:rPr>
          <w:b/>
          <w:bCs/>
        </w:rPr>
      </w:pPr>
      <w:r>
        <w:rPr>
          <w:b/>
          <w:bCs/>
        </w:rPr>
        <w:t>MEMORANDUM</w:t>
      </w:r>
    </w:p>
    <w:p w:rsidR="0011370C" w:rsidRDefault="0011370C" w:rsidP="003965AF">
      <w:pPr>
        <w:rPr>
          <w:b/>
          <w:bCs/>
        </w:rPr>
      </w:pPr>
    </w:p>
    <w:p w:rsidR="0011370C" w:rsidRPr="00A61D6F" w:rsidRDefault="0011370C" w:rsidP="005E122E">
      <w:pPr>
        <w:ind w:left="2160" w:right="4058" w:hanging="2160"/>
        <w:rPr>
          <w:b/>
          <w:bCs/>
        </w:rPr>
      </w:pPr>
      <w:r>
        <w:t xml:space="preserve">For                      : </w:t>
      </w:r>
      <w:r>
        <w:tab/>
      </w:r>
      <w:r w:rsidRPr="00A61D6F">
        <w:rPr>
          <w:b/>
          <w:bCs/>
        </w:rPr>
        <w:t>HONORIO R. VITASA</w:t>
      </w:r>
    </w:p>
    <w:p w:rsidR="0011370C" w:rsidRPr="00D37C9D" w:rsidRDefault="0011370C" w:rsidP="00564FAE">
      <w:pPr>
        <w:ind w:left="2160" w:right="4238" w:hanging="2160"/>
      </w:pPr>
      <w:r w:rsidRPr="00D37C9D">
        <w:tab/>
      </w:r>
      <w:r>
        <w:t>General Manager</w:t>
      </w:r>
    </w:p>
    <w:p w:rsidR="0011370C" w:rsidRPr="00D37C9D" w:rsidRDefault="0011370C" w:rsidP="00F63332">
      <w:pPr>
        <w:ind w:left="2160" w:right="3698" w:hanging="2160"/>
      </w:pPr>
      <w:r w:rsidRPr="00D37C9D">
        <w:tab/>
        <w:t>DOTC-MRT3</w:t>
      </w:r>
    </w:p>
    <w:p w:rsidR="0011370C" w:rsidRDefault="0011370C" w:rsidP="005E122E">
      <w:pPr>
        <w:ind w:left="2160" w:right="3698" w:hanging="2160"/>
        <w:rPr>
          <w:b/>
          <w:bCs/>
        </w:rPr>
      </w:pPr>
    </w:p>
    <w:p w:rsidR="0011370C" w:rsidRDefault="0011370C" w:rsidP="00203870">
      <w:pPr>
        <w:ind w:left="2160" w:hanging="2160"/>
        <w:rPr>
          <w:b/>
          <w:bCs/>
        </w:rPr>
      </w:pPr>
      <w:r>
        <w:t>Subject               :</w:t>
      </w:r>
      <w:r>
        <w:tab/>
      </w:r>
      <w:r>
        <w:rPr>
          <w:b/>
          <w:bCs/>
        </w:rPr>
        <w:t>${Subject Title}</w:t>
      </w:r>
    </w:p>
    <w:p w:rsidR="0011370C" w:rsidRDefault="0011370C" w:rsidP="00203870">
      <w:pPr>
        <w:ind w:left="2160" w:hanging="2160"/>
        <w:rPr>
          <w:b/>
          <w:bCs/>
        </w:rPr>
      </w:pPr>
      <w:r>
        <w:rPr>
          <w:b/>
          <w:bCs/>
        </w:rPr>
        <w:t>_______________________________________________________________________</w:t>
      </w:r>
    </w:p>
    <w:p w:rsidR="0011370C" w:rsidRDefault="0011370C" w:rsidP="00D35FE2">
      <w:pPr>
        <w:jc w:val="both"/>
        <w:rPr>
          <w:b/>
          <w:bCs/>
        </w:rPr>
      </w:pPr>
    </w:p>
    <w:p w:rsidR="0011370C" w:rsidRDefault="0011370C" w:rsidP="00D35FE2">
      <w:pPr>
        <w:jc w:val="both"/>
      </w:pPr>
      <w:r>
        <w:t>${Body}</w:t>
      </w:r>
    </w:p>
    <w:p w:rsidR="0011370C" w:rsidRDefault="0011370C" w:rsidP="00D35FE2">
      <w:pPr>
        <w:jc w:val="both"/>
      </w:pPr>
      <w:r>
        <w:tab/>
      </w:r>
    </w:p>
    <w:p w:rsidR="0011370C" w:rsidRDefault="0011370C" w:rsidP="007716BD">
      <w:pPr>
        <w:numPr>
          <w:ilvl w:val="0"/>
          <w:numId w:val="3"/>
        </w:numPr>
        <w:ind w:right="5138"/>
        <w:jc w:val="both"/>
      </w:pPr>
      <w:r>
        <w:t>${Trainee_Clause}</w:t>
      </w:r>
    </w:p>
    <w:p w:rsidR="0011370C" w:rsidRDefault="0011370C" w:rsidP="007716BD">
      <w:pPr>
        <w:ind w:right="5138"/>
        <w:jc w:val="both"/>
      </w:pPr>
    </w:p>
    <w:p w:rsidR="0011370C" w:rsidRDefault="0011370C" w:rsidP="00D35FE2">
      <w:pPr>
        <w:jc w:val="both"/>
      </w:pPr>
      <w:r>
        <w:t>${Additional Information}</w:t>
      </w:r>
    </w:p>
    <w:p w:rsidR="0011370C" w:rsidRDefault="0011370C" w:rsidP="00D35FE2">
      <w:pPr>
        <w:jc w:val="both"/>
      </w:pPr>
    </w:p>
    <w:p w:rsidR="0011370C" w:rsidRDefault="0011370C" w:rsidP="00D35FE2">
      <w:pPr>
        <w:jc w:val="both"/>
      </w:pPr>
    </w:p>
    <w:p w:rsidR="0011370C" w:rsidRPr="00AB291B" w:rsidRDefault="0011370C" w:rsidP="00D35FE2">
      <w:pPr>
        <w:jc w:val="both"/>
        <w:rPr>
          <w:b/>
          <w:bCs/>
        </w:rPr>
      </w:pPr>
      <w:r>
        <w:rPr>
          <w:b/>
          <w:bCs/>
        </w:rPr>
        <w:t>OFELIA D. ASTRERA</w:t>
      </w:r>
    </w:p>
    <w:p w:rsidR="0011370C" w:rsidRDefault="0011370C" w:rsidP="00D35FE2">
      <w:pPr>
        <w:jc w:val="both"/>
      </w:pPr>
      <w:r>
        <w:t>Chief Transportation Development Officer</w:t>
      </w:r>
    </w:p>
    <w:p w:rsidR="0011370C" w:rsidRPr="00B57955" w:rsidRDefault="0011370C" w:rsidP="00D35FE2">
      <w:pPr>
        <w:jc w:val="both"/>
      </w:pPr>
      <w:r>
        <w:t>Support Staff/AFC Center/Computer Section</w:t>
      </w:r>
    </w:p>
    <w:sectPr w:rsidR="0011370C" w:rsidRPr="00B57955" w:rsidSect="003965AF">
      <w:pgSz w:w="11906" w:h="16838"/>
      <w:pgMar w:top="2592" w:right="1440" w:bottom="86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83CD5"/>
    <w:multiLevelType w:val="hybridMultilevel"/>
    <w:tmpl w:val="F6F472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75A212E1"/>
    <w:multiLevelType w:val="hybridMultilevel"/>
    <w:tmpl w:val="E9FE36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797324A"/>
    <w:multiLevelType w:val="multilevel"/>
    <w:tmpl w:val="F6F4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5AF"/>
    <w:rsid w:val="0011370C"/>
    <w:rsid w:val="00126E63"/>
    <w:rsid w:val="00190793"/>
    <w:rsid w:val="00203870"/>
    <w:rsid w:val="00250537"/>
    <w:rsid w:val="002B6DA7"/>
    <w:rsid w:val="00301A39"/>
    <w:rsid w:val="00347BAD"/>
    <w:rsid w:val="003965AF"/>
    <w:rsid w:val="003C4444"/>
    <w:rsid w:val="003D16B4"/>
    <w:rsid w:val="003D2630"/>
    <w:rsid w:val="00445302"/>
    <w:rsid w:val="00491530"/>
    <w:rsid w:val="004F1FDF"/>
    <w:rsid w:val="004F2914"/>
    <w:rsid w:val="00501E3A"/>
    <w:rsid w:val="00521FAC"/>
    <w:rsid w:val="00531C22"/>
    <w:rsid w:val="00564FAE"/>
    <w:rsid w:val="005956C4"/>
    <w:rsid w:val="005A3F92"/>
    <w:rsid w:val="005A622C"/>
    <w:rsid w:val="005D264D"/>
    <w:rsid w:val="005E122E"/>
    <w:rsid w:val="006606DD"/>
    <w:rsid w:val="00660D5E"/>
    <w:rsid w:val="00675943"/>
    <w:rsid w:val="006762C0"/>
    <w:rsid w:val="006B22F3"/>
    <w:rsid w:val="007009C3"/>
    <w:rsid w:val="007061E2"/>
    <w:rsid w:val="00730D56"/>
    <w:rsid w:val="007716BD"/>
    <w:rsid w:val="00797197"/>
    <w:rsid w:val="007B5302"/>
    <w:rsid w:val="007D0C0E"/>
    <w:rsid w:val="00825CA3"/>
    <w:rsid w:val="00933DF8"/>
    <w:rsid w:val="009A7332"/>
    <w:rsid w:val="00A61D6F"/>
    <w:rsid w:val="00A72FCF"/>
    <w:rsid w:val="00AB291B"/>
    <w:rsid w:val="00AE159F"/>
    <w:rsid w:val="00B328F1"/>
    <w:rsid w:val="00B34D9F"/>
    <w:rsid w:val="00B57955"/>
    <w:rsid w:val="00BE44A6"/>
    <w:rsid w:val="00C36C86"/>
    <w:rsid w:val="00D35FE2"/>
    <w:rsid w:val="00D37C9D"/>
    <w:rsid w:val="00D44A1A"/>
    <w:rsid w:val="00D735C1"/>
    <w:rsid w:val="00D81C09"/>
    <w:rsid w:val="00DC75FD"/>
    <w:rsid w:val="00DF0553"/>
    <w:rsid w:val="00DF2106"/>
    <w:rsid w:val="00E568F0"/>
    <w:rsid w:val="00E87DB5"/>
    <w:rsid w:val="00F30387"/>
    <w:rsid w:val="00F63332"/>
    <w:rsid w:val="00FA0D9A"/>
    <w:rsid w:val="00FF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44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55</TotalTime>
  <Pages>1</Pages>
  <Words>55</Words>
  <Characters>319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${Memo Date}</dc:title>
  <dc:subject/>
  <dc:creator>Patrick Silva</dc:creator>
  <cp:keywords/>
  <dc:description/>
  <cp:lastModifiedBy>Patrick Silva</cp:lastModifiedBy>
  <cp:revision>71</cp:revision>
  <dcterms:created xsi:type="dcterms:W3CDTF">2011-07-25T01:16:00Z</dcterms:created>
  <dcterms:modified xsi:type="dcterms:W3CDTF">2011-08-08T06:51:00Z</dcterms:modified>
</cp:coreProperties>
</file>