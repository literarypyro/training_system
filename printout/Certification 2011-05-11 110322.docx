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D23" w:rsidRDefault="00E80D23" w:rsidP="0069566F">
      <w:pPr>
        <w:rPr>
          <w:rFonts w:ascii="Arial" w:hAnsi="Arial" w:cs="Arial"/>
        </w:rPr>
      </w:pPr>
    </w:p>
    <w:p w:rsidR="00E80D23" w:rsidRDefault="00E80D23" w:rsidP="0069566F">
      <w:pPr>
        <w:rPr>
          <w:rFonts w:ascii="Arial" w:hAnsi="Arial" w:cs="Arial"/>
        </w:rPr>
      </w:pPr>
    </w:p>
    <w:p w:rsidR="00E80D23" w:rsidRDefault="00E80D23" w:rsidP="0069566F">
      <w:pPr>
        <w:rPr>
          <w:rFonts w:ascii="Arial" w:hAnsi="Arial" w:cs="Arial"/>
        </w:rPr>
      </w:pPr>
    </w:p>
    <w:p w:rsidR="00E80D23" w:rsidRPr="0083274E" w:rsidRDefault="00E80D23" w:rsidP="0069566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11 May 2011</w:t>
      </w:r>
    </w:p>
    <w:p w:rsidR="00E80D23" w:rsidRPr="000B7573" w:rsidRDefault="00E80D23" w:rsidP="0069566F">
      <w:pPr>
        <w:rPr>
          <w:rFonts w:ascii="Arial" w:hAnsi="Arial" w:cs="Arial"/>
        </w:rPr>
      </w:pPr>
    </w:p>
    <w:p w:rsidR="00E80D23" w:rsidRPr="000B7573" w:rsidRDefault="00E80D23" w:rsidP="0069566F">
      <w:pPr>
        <w:rPr>
          <w:rFonts w:ascii="Arial" w:hAnsi="Arial" w:cs="Arial"/>
        </w:rPr>
      </w:pPr>
    </w:p>
    <w:p w:rsidR="00E80D23" w:rsidRPr="000B7573" w:rsidRDefault="00E80D23" w:rsidP="0069566F">
      <w:pPr>
        <w:pStyle w:val="Heading1"/>
        <w:rPr>
          <w:rFonts w:ascii="Arial" w:hAnsi="Arial" w:cs="Arial"/>
          <w:b w:val="0"/>
          <w:bCs w:val="0"/>
          <w:sz w:val="24"/>
          <w:szCs w:val="24"/>
          <w:u w:val="single"/>
          <w:lang w:val="pt-BR"/>
        </w:rPr>
      </w:pPr>
    </w:p>
    <w:p w:rsidR="00E80D23" w:rsidRPr="0083274E" w:rsidRDefault="00E80D23" w:rsidP="0069566F">
      <w:pPr>
        <w:pStyle w:val="Heading1"/>
        <w:rPr>
          <w:rFonts w:ascii="Arial" w:hAnsi="Arial" w:cs="Arial"/>
          <w:sz w:val="28"/>
          <w:szCs w:val="28"/>
          <w:u w:val="single"/>
          <w:lang w:val="pt-BR"/>
        </w:rPr>
      </w:pPr>
      <w:r w:rsidRPr="0083274E">
        <w:rPr>
          <w:rFonts w:ascii="Arial" w:hAnsi="Arial" w:cs="Arial"/>
          <w:sz w:val="28"/>
          <w:szCs w:val="28"/>
          <w:u w:val="single"/>
          <w:lang w:val="pt-BR"/>
        </w:rPr>
        <w:t>C E R T I F I C A T I</w:t>
      </w:r>
      <w:r>
        <w:rPr>
          <w:rFonts w:ascii="Arial" w:hAnsi="Arial" w:cs="Arial"/>
          <w:sz w:val="28"/>
          <w:szCs w:val="28"/>
          <w:u w:val="single"/>
          <w:lang w:val="pt-BR"/>
        </w:rPr>
        <w:t xml:space="preserve"> </w:t>
      </w:r>
      <w:r w:rsidRPr="0083274E">
        <w:rPr>
          <w:rFonts w:ascii="Arial" w:hAnsi="Arial" w:cs="Arial"/>
          <w:sz w:val="28"/>
          <w:szCs w:val="28"/>
          <w:u w:val="single"/>
          <w:lang w:val="pt-BR"/>
        </w:rPr>
        <w:t>O</w:t>
      </w:r>
      <w:r>
        <w:rPr>
          <w:rFonts w:ascii="Arial" w:hAnsi="Arial" w:cs="Arial"/>
          <w:sz w:val="28"/>
          <w:szCs w:val="28"/>
          <w:u w:val="single"/>
          <w:lang w:val="pt-BR"/>
        </w:rPr>
        <w:t xml:space="preserve"> </w:t>
      </w:r>
      <w:r w:rsidRPr="0083274E">
        <w:rPr>
          <w:rFonts w:ascii="Arial" w:hAnsi="Arial" w:cs="Arial"/>
          <w:sz w:val="28"/>
          <w:szCs w:val="28"/>
          <w:u w:val="single"/>
          <w:lang w:val="pt-BR"/>
        </w:rPr>
        <w:t>N</w:t>
      </w:r>
    </w:p>
    <w:p w:rsidR="00E80D23" w:rsidRPr="000B7573" w:rsidRDefault="00E80D23" w:rsidP="0069566F">
      <w:pPr>
        <w:rPr>
          <w:rFonts w:ascii="Arial" w:hAnsi="Arial" w:cs="Arial"/>
          <w:lang w:val="pt-BR"/>
        </w:rPr>
      </w:pPr>
    </w:p>
    <w:p w:rsidR="00E80D23" w:rsidRPr="000B7573" w:rsidRDefault="00E80D23" w:rsidP="0069566F">
      <w:pPr>
        <w:rPr>
          <w:rFonts w:ascii="Arial" w:hAnsi="Arial" w:cs="Arial"/>
          <w:lang w:val="pt-BR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This certifies that</w:t>
      </w:r>
      <w:r>
        <w:rPr>
          <w:rFonts w:ascii="Arial" w:hAnsi="Arial" w:cs="Arial"/>
          <w:b w:val="0"/>
          <w:bCs w:val="0"/>
          <w:sz w:val="26"/>
          <w:szCs w:val="26"/>
        </w:rPr>
        <w:t xml:space="preserve"> </w:t>
      </w:r>
      <w:r w:rsidRPr="00B27E1D">
        <w:rPr>
          <w:rFonts w:ascii="Arial" w:hAnsi="Arial" w:cs="Arial"/>
          <w:sz w:val="26"/>
          <w:szCs w:val="26"/>
        </w:rPr>
        <w:t>Mr.</w:t>
      </w:r>
      <w:r>
        <w:rPr>
          <w:rFonts w:ascii="Arial" w:hAnsi="Arial" w:cs="Arial"/>
          <w:b w:val="0"/>
          <w:bCs w:val="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James Tiberius Kirk</w:t>
      </w:r>
      <w:r w:rsidRPr="0083274E">
        <w:rPr>
          <w:rFonts w:ascii="Arial" w:hAnsi="Arial" w:cs="Arial"/>
          <w:sz w:val="26"/>
          <w:szCs w:val="26"/>
        </w:rPr>
        <w:t xml:space="preserve"> 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>satisfactorily</w:t>
      </w:r>
      <w:r w:rsidRPr="0083274E">
        <w:rPr>
          <w:rFonts w:ascii="Arial" w:hAnsi="Arial" w:cs="Arial"/>
          <w:sz w:val="26"/>
          <w:szCs w:val="26"/>
        </w:rPr>
        <w:t xml:space="preserve"> 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completed and passed the </w:t>
      </w:r>
      <w:r>
        <w:rPr>
          <w:rFonts w:ascii="Arial" w:hAnsi="Arial" w:cs="Arial"/>
          <w:b w:val="0"/>
          <w:bCs w:val="0"/>
          <w:sz w:val="26"/>
          <w:szCs w:val="26"/>
        </w:rPr>
        <w:t>Ticket Seller II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 training conducted by the DOTC – MRT3, Support Staff from </w:t>
      </w:r>
      <w:r>
        <w:rPr>
          <w:rFonts w:ascii="Arial" w:hAnsi="Arial" w:cs="Arial"/>
          <w:sz w:val="26"/>
          <w:szCs w:val="26"/>
        </w:rPr>
        <w:t>July 02</w:t>
      </w:r>
      <w:r w:rsidRPr="0083274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to</w:t>
      </w:r>
      <w:r w:rsidRPr="0083274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July 02, 2011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>, covering the following courses:</w:t>
      </w:r>
    </w:p>
    <w:p w:rsidR="00E80D23" w:rsidRPr="0083274E" w:rsidRDefault="00E80D23" w:rsidP="000B7573">
      <w:pPr>
        <w:pStyle w:val="BodyText"/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Total System Operation and Orientation Course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Metrostar Express’ Rules and Regulations Chapter 1 to 6 and 8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Rolling Stock Operating Procedure Normal Mode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Rolling Stock Operating Procedure Degraded Mode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Car Familiarization Course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Automatic Train Protection (ATP) System, Signaling and Subsystem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Basic Radio Communications Training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Basic Depot Operation and Service Schedule</w:t>
      </w:r>
    </w:p>
    <w:p w:rsidR="00E80D23" w:rsidRPr="0083274E" w:rsidRDefault="00E80D23" w:rsidP="000B7573">
      <w:pPr>
        <w:pStyle w:val="BodyText"/>
        <w:numPr>
          <w:ilvl w:val="0"/>
          <w:numId w:val="3"/>
        </w:numPr>
        <w:spacing w:after="120"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Actual Train Driving Training </w:t>
      </w:r>
    </w:p>
    <w:p w:rsidR="00E80D23" w:rsidRPr="0083274E" w:rsidRDefault="00E80D23" w:rsidP="0069566F">
      <w:pPr>
        <w:pStyle w:val="BodyText"/>
        <w:spacing w:line="240" w:lineRule="auto"/>
        <w:ind w:left="720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 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This certification is being issued upon the request of </w:t>
      </w:r>
      <w:r w:rsidRPr="0083274E">
        <w:rPr>
          <w:rFonts w:ascii="Arial" w:hAnsi="Arial" w:cs="Arial"/>
          <w:sz w:val="26"/>
          <w:szCs w:val="26"/>
        </w:rPr>
        <w:t xml:space="preserve">Mr. </w:t>
      </w:r>
      <w:r>
        <w:rPr>
          <w:rFonts w:ascii="Arial" w:hAnsi="Arial" w:cs="Arial"/>
          <w:sz w:val="26"/>
          <w:szCs w:val="26"/>
        </w:rPr>
        <w:t>Kirk</w:t>
      </w: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 for whatever purpose it may serve.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sz w:val="26"/>
          <w:szCs w:val="26"/>
        </w:rPr>
      </w:pPr>
      <w:r w:rsidRPr="0083274E">
        <w:rPr>
          <w:rFonts w:ascii="Arial" w:hAnsi="Arial" w:cs="Arial"/>
          <w:sz w:val="26"/>
          <w:szCs w:val="26"/>
        </w:rPr>
        <w:t>OFELIA D. ASTR</w:t>
      </w:r>
      <w:r>
        <w:rPr>
          <w:rFonts w:ascii="Arial" w:hAnsi="Arial" w:cs="Arial"/>
          <w:sz w:val="26"/>
          <w:szCs w:val="26"/>
        </w:rPr>
        <w:t>E</w:t>
      </w:r>
      <w:r w:rsidRPr="0083274E">
        <w:rPr>
          <w:rFonts w:ascii="Arial" w:hAnsi="Arial" w:cs="Arial"/>
          <w:sz w:val="26"/>
          <w:szCs w:val="26"/>
        </w:rPr>
        <w:t>RA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 xml:space="preserve">Chief Transportation Development Officer 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  <w:r w:rsidRPr="0083274E">
        <w:rPr>
          <w:rFonts w:ascii="Arial" w:hAnsi="Arial" w:cs="Arial"/>
          <w:b w:val="0"/>
          <w:bCs w:val="0"/>
          <w:sz w:val="26"/>
          <w:szCs w:val="26"/>
        </w:rPr>
        <w:t>Support Staff/Computer Section/AFC Center</w:t>
      </w: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</w:p>
    <w:p w:rsidR="00E80D23" w:rsidRPr="0083274E" w:rsidRDefault="00E80D23" w:rsidP="0069566F">
      <w:pPr>
        <w:pStyle w:val="BodyText"/>
        <w:spacing w:line="240" w:lineRule="auto"/>
        <w:rPr>
          <w:rFonts w:ascii="Arial" w:hAnsi="Arial" w:cs="Arial"/>
          <w:b w:val="0"/>
          <w:bCs w:val="0"/>
          <w:sz w:val="26"/>
          <w:szCs w:val="26"/>
        </w:rPr>
      </w:pPr>
    </w:p>
    <w:sectPr w:rsidR="00E80D23" w:rsidRPr="0083274E" w:rsidSect="00480A80">
      <w:pgSz w:w="11909" w:h="16834" w:code="9"/>
      <w:pgMar w:top="2592" w:right="1440" w:bottom="187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96D17"/>
    <w:multiLevelType w:val="hybridMultilevel"/>
    <w:tmpl w:val="1CB47C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6E766320"/>
    <w:multiLevelType w:val="hybridMultilevel"/>
    <w:tmpl w:val="1CB47C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70652B1F"/>
    <w:multiLevelType w:val="hybridMultilevel"/>
    <w:tmpl w:val="1CB47C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doNotHyphenateCaps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5EC0"/>
    <w:rsid w:val="00015EC0"/>
    <w:rsid w:val="000A0BF2"/>
    <w:rsid w:val="000B7573"/>
    <w:rsid w:val="00236170"/>
    <w:rsid w:val="0024569A"/>
    <w:rsid w:val="002559D7"/>
    <w:rsid w:val="00296368"/>
    <w:rsid w:val="0030328F"/>
    <w:rsid w:val="00305990"/>
    <w:rsid w:val="00327E14"/>
    <w:rsid w:val="003334D5"/>
    <w:rsid w:val="00383330"/>
    <w:rsid w:val="003B7E7E"/>
    <w:rsid w:val="003E06FF"/>
    <w:rsid w:val="00480A80"/>
    <w:rsid w:val="004D5540"/>
    <w:rsid w:val="0051208E"/>
    <w:rsid w:val="005B1D29"/>
    <w:rsid w:val="0069566F"/>
    <w:rsid w:val="00745D84"/>
    <w:rsid w:val="007B7E8A"/>
    <w:rsid w:val="0083274E"/>
    <w:rsid w:val="008431BF"/>
    <w:rsid w:val="008606E9"/>
    <w:rsid w:val="008737E8"/>
    <w:rsid w:val="008C120F"/>
    <w:rsid w:val="008D0FAE"/>
    <w:rsid w:val="008F38AB"/>
    <w:rsid w:val="00934DCC"/>
    <w:rsid w:val="009B2155"/>
    <w:rsid w:val="00A13AF2"/>
    <w:rsid w:val="00B27E1D"/>
    <w:rsid w:val="00B5770D"/>
    <w:rsid w:val="00BF10F1"/>
    <w:rsid w:val="00D20EF6"/>
    <w:rsid w:val="00DC0859"/>
    <w:rsid w:val="00E4558C"/>
    <w:rsid w:val="00E80D23"/>
    <w:rsid w:val="00E84326"/>
    <w:rsid w:val="00EA0D98"/>
    <w:rsid w:val="00EE35F6"/>
    <w:rsid w:val="00EF5B87"/>
    <w:rsid w:val="00F47550"/>
    <w:rsid w:val="00F63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EF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20EF6"/>
    <w:pPr>
      <w:keepNext/>
      <w:jc w:val="center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552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D20EF6"/>
    <w:pPr>
      <w:spacing w:line="480" w:lineRule="auto"/>
      <w:jc w:val="both"/>
    </w:pPr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45552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133</Words>
  <Characters>762</Characters>
  <Application>Microsoft Office Outlook</Application>
  <DocSecurity>0</DocSecurity>
  <Lines>0</Lines>
  <Paragraphs>0</Paragraphs>
  <ScaleCrop>false</ScaleCrop>
  <Company>SUPPORT STAFF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12, 2002</dc:title>
  <dc:subject/>
  <dc:creator>Michael S. Malvar</dc:creator>
  <cp:keywords/>
  <dc:description/>
  <cp:lastModifiedBy>Patrick Silva</cp:lastModifiedBy>
  <cp:revision>3</cp:revision>
  <cp:lastPrinted>2011-05-02T02:05:00Z</cp:lastPrinted>
  <dcterms:created xsi:type="dcterms:W3CDTF">2011-05-11T02:10:00Z</dcterms:created>
  <dcterms:modified xsi:type="dcterms:W3CDTF">2011-05-11T02:14:00Z</dcterms:modified>
</cp:coreProperties>
</file>