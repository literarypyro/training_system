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D23" w:rsidRDefault="00E80D23" w:rsidP="0069566F">
      <w:pPr>
        <w:rPr>
          <w:rFonts w:ascii="Arial" w:hAnsi="Arial" w:cs="Arial"/>
        </w:rPr>
      </w:pPr>
    </w:p>
    <w:p w:rsidR="00E80D23" w:rsidRDefault="00E80D23" w:rsidP="0069566F">
      <w:pPr>
        <w:rPr>
          <w:rFonts w:ascii="Arial" w:hAnsi="Arial" w:cs="Arial"/>
        </w:rPr>
      </w:pPr>
    </w:p>
    <w:p w:rsidR="00E80D23" w:rsidRDefault="00E80D23" w:rsidP="0069566F">
      <w:pPr>
        <w:rPr>
          <w:rFonts w:ascii="Arial" w:hAnsi="Arial" w:cs="Arial"/>
        </w:rPr>
      </w:pPr>
    </w:p>
    <w:p w:rsidR="00E80D23" w:rsidRPr="0083274E" w:rsidRDefault="00E80D23" w:rsidP="0069566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05 May 2011</w:t>
      </w:r>
    </w:p>
    <w:p w:rsidR="00E80D23" w:rsidRPr="000B7573" w:rsidRDefault="00E80D23" w:rsidP="0069566F">
      <w:pPr>
        <w:rPr>
          <w:rFonts w:ascii="Arial" w:hAnsi="Arial" w:cs="Arial"/>
        </w:rPr>
      </w:pPr>
    </w:p>
    <w:p w:rsidR="00E80D23" w:rsidRPr="000B7573" w:rsidRDefault="00E80D23" w:rsidP="0069566F">
      <w:pPr>
        <w:rPr>
          <w:rFonts w:ascii="Arial" w:hAnsi="Arial" w:cs="Arial"/>
        </w:rPr>
      </w:pPr>
    </w:p>
    <w:p w:rsidR="00E80D23" w:rsidRPr="000B7573" w:rsidRDefault="00E80D23" w:rsidP="0069566F">
      <w:pPr>
        <w:pStyle w:val="Heading1"/>
        <w:rPr>
          <w:rFonts w:ascii="Arial" w:hAnsi="Arial" w:cs="Arial"/>
          <w:b w:val="0"/>
          <w:bCs w:val="0"/>
          <w:sz w:val="24"/>
          <w:szCs w:val="24"/>
          <w:u w:val="single"/>
          <w:lang w:val="pt-BR"/>
        </w:rPr>
      </w:pPr>
    </w:p>
    <w:p w:rsidR="00E80D23" w:rsidRPr="0083274E" w:rsidRDefault="00E80D23" w:rsidP="0069566F">
      <w:pPr>
        <w:pStyle w:val="Heading1"/>
        <w:rPr>
          <w:rFonts w:ascii="Arial" w:hAnsi="Arial" w:cs="Arial"/>
          <w:sz w:val="28"/>
          <w:szCs w:val="28"/>
          <w:u w:val="single"/>
          <w:lang w:val="pt-BR"/>
        </w:rPr>
      </w:pPr>
      <w:r w:rsidRPr="0083274E">
        <w:rPr>
          <w:rFonts w:ascii="Arial" w:hAnsi="Arial" w:cs="Arial"/>
          <w:sz w:val="28"/>
          <w:szCs w:val="28"/>
          <w:u w:val="single"/>
          <w:lang w:val="pt-BR"/>
        </w:rPr>
        <w:t>C E R T I F I C A T I</w:t>
      </w:r>
      <w:r>
        <w:rPr>
          <w:rFonts w:ascii="Arial" w:hAnsi="Arial" w:cs="Arial"/>
          <w:sz w:val="28"/>
          <w:szCs w:val="28"/>
          <w:u w:val="single"/>
          <w:lang w:val="pt-BR"/>
        </w:rPr>
        <w:t xml:space="preserve"> </w:t>
      </w:r>
      <w:r w:rsidRPr="0083274E">
        <w:rPr>
          <w:rFonts w:ascii="Arial" w:hAnsi="Arial" w:cs="Arial"/>
          <w:sz w:val="28"/>
          <w:szCs w:val="28"/>
          <w:u w:val="single"/>
          <w:lang w:val="pt-BR"/>
        </w:rPr>
        <w:t>O</w:t>
      </w:r>
      <w:r>
        <w:rPr>
          <w:rFonts w:ascii="Arial" w:hAnsi="Arial" w:cs="Arial"/>
          <w:sz w:val="28"/>
          <w:szCs w:val="28"/>
          <w:u w:val="single"/>
          <w:lang w:val="pt-BR"/>
        </w:rPr>
        <w:t xml:space="preserve"> </w:t>
      </w:r>
      <w:r w:rsidRPr="0083274E">
        <w:rPr>
          <w:rFonts w:ascii="Arial" w:hAnsi="Arial" w:cs="Arial"/>
          <w:sz w:val="28"/>
          <w:szCs w:val="28"/>
          <w:u w:val="single"/>
          <w:lang w:val="pt-BR"/>
        </w:rPr>
        <w:t>N</w:t>
      </w:r>
    </w:p>
    <w:p w:rsidR="00E80D23" w:rsidRPr="000B7573" w:rsidRDefault="00E80D23" w:rsidP="0069566F">
      <w:pPr>
        <w:rPr>
          <w:rFonts w:ascii="Arial" w:hAnsi="Arial" w:cs="Arial"/>
          <w:lang w:val="pt-BR"/>
        </w:rPr>
      </w:pPr>
    </w:p>
    <w:p w:rsidR="00E80D23" w:rsidRPr="000B7573" w:rsidRDefault="00E80D23" w:rsidP="0069566F">
      <w:pPr>
        <w:rPr>
          <w:rFonts w:ascii="Arial" w:hAnsi="Arial" w:cs="Arial"/>
          <w:lang w:val="pt-BR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This certifies that</w:t>
      </w:r>
      <w:r>
        <w:rPr>
          <w:rFonts w:ascii="Arial" w:hAnsi="Arial" w:cs="Arial"/>
          <w:b w:val="0"/>
          <w:bCs w:val="0"/>
          <w:sz w:val="26"/>
          <w:szCs w:val="26"/>
        </w:rPr>
        <w:t xml:space="preserve"> </w:t>
      </w:r>
      <w:r w:rsidRPr="00B27E1D">
        <w:rPr>
          <w:rFonts w:ascii="Arial" w:hAnsi="Arial" w:cs="Arial"/>
          <w:sz w:val="26"/>
          <w:szCs w:val="26"/>
        </w:rPr>
        <w:t>Mr.</w:t>
      </w:r>
      <w:r>
        <w:rPr>
          <w:rFonts w:ascii="Arial" w:hAnsi="Arial" w:cs="Arial"/>
          <w:b w:val="0"/>
          <w:bCs w:val="0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Rolando Banda</w:t>
      </w:r>
      <w:r w:rsidRPr="0083274E">
        <w:rPr>
          <w:rFonts w:ascii="Arial" w:hAnsi="Arial" w:cs="Arial"/>
          <w:sz w:val="26"/>
          <w:szCs w:val="26"/>
        </w:rPr>
        <w:t xml:space="preserve"> </w:t>
      </w:r>
      <w:r w:rsidRPr="0083274E">
        <w:rPr>
          <w:rFonts w:ascii="Arial" w:hAnsi="Arial" w:cs="Arial"/>
          <w:b w:val="0"/>
          <w:bCs w:val="0"/>
          <w:sz w:val="26"/>
          <w:szCs w:val="26"/>
        </w:rPr>
        <w:t>satisfactorily</w:t>
      </w:r>
      <w:r w:rsidRPr="0083274E">
        <w:rPr>
          <w:rFonts w:ascii="Arial" w:hAnsi="Arial" w:cs="Arial"/>
          <w:sz w:val="26"/>
          <w:szCs w:val="26"/>
        </w:rPr>
        <w:t xml:space="preserve"> </w:t>
      </w: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completed and passed the </w:t>
      </w:r>
      <w:r>
        <w:rPr>
          <w:rFonts w:ascii="Arial" w:hAnsi="Arial" w:cs="Arial"/>
          <w:b w:val="0"/>
          <w:bCs w:val="0"/>
          <w:sz w:val="26"/>
          <w:szCs w:val="26"/>
        </w:rPr>
        <w:t>Train Driver</w:t>
      </w: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 training conducted by the DOTC – MRT3, Support Staff from </w:t>
      </w:r>
      <w:r>
        <w:rPr>
          <w:rFonts w:ascii="Arial" w:hAnsi="Arial" w:cs="Arial"/>
          <w:sz w:val="26"/>
          <w:szCs w:val="26"/>
        </w:rPr>
        <w:t>August 07</w:t>
      </w:r>
      <w:r w:rsidRPr="0083274E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to</w:t>
      </w:r>
      <w:r w:rsidRPr="0083274E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September 02, 2010</w:t>
      </w:r>
      <w:r w:rsidRPr="0083274E">
        <w:rPr>
          <w:rFonts w:ascii="Arial" w:hAnsi="Arial" w:cs="Arial"/>
          <w:b w:val="0"/>
          <w:bCs w:val="0"/>
          <w:sz w:val="26"/>
          <w:szCs w:val="26"/>
        </w:rPr>
        <w:t>, covering the following courses:</w:t>
      </w:r>
    </w:p>
    <w:p w:rsidR="00E80D23" w:rsidRPr="0083274E" w:rsidRDefault="00E80D23" w:rsidP="000B7573">
      <w:pPr>
        <w:pStyle w:val="BodyText"/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Total System Operation and Orientation Course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Metrostar Express’ Rules and Regulations Chapter 1 to 6 and 8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Rolling Stock Operating Procedure Normal Mode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Rolling Stock Operating Procedure Degraded Mode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Car Familiarization Course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Automatic Train Protection (ATP) System, Signaling and Subsystem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Basic Radio Communications Training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Basic Depot Operation and Service Schedule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Actual Train Driving Training </w:t>
      </w:r>
    </w:p>
    <w:p w:rsidR="00E80D23" w:rsidRPr="0083274E" w:rsidRDefault="00E80D23" w:rsidP="0069566F">
      <w:pPr>
        <w:pStyle w:val="BodyText"/>
        <w:spacing w:line="240" w:lineRule="auto"/>
        <w:ind w:left="720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 </w:t>
      </w: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This certification is being issued upon the request of </w:t>
      </w:r>
      <w:r w:rsidRPr="0083274E">
        <w:rPr>
          <w:rFonts w:ascii="Arial" w:hAnsi="Arial" w:cs="Arial"/>
          <w:sz w:val="26"/>
          <w:szCs w:val="26"/>
        </w:rPr>
        <w:t xml:space="preserve">Mr. </w:t>
      </w:r>
      <w:r>
        <w:rPr>
          <w:rFonts w:ascii="Arial" w:hAnsi="Arial" w:cs="Arial"/>
          <w:sz w:val="26"/>
          <w:szCs w:val="26"/>
        </w:rPr>
        <w:t>Banda</w:t>
      </w: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 for whatever purpose it may serve.</w:t>
      </w: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sz w:val="26"/>
          <w:szCs w:val="26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sz w:val="26"/>
          <w:szCs w:val="26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sz w:val="26"/>
          <w:szCs w:val="26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sz w:val="26"/>
          <w:szCs w:val="26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sz w:val="26"/>
          <w:szCs w:val="26"/>
        </w:rPr>
      </w:pPr>
      <w:r w:rsidRPr="0083274E">
        <w:rPr>
          <w:rFonts w:ascii="Arial" w:hAnsi="Arial" w:cs="Arial"/>
          <w:sz w:val="26"/>
          <w:szCs w:val="26"/>
        </w:rPr>
        <w:t>OFELIA D. ASTR</w:t>
      </w:r>
      <w:r>
        <w:rPr>
          <w:rFonts w:ascii="Arial" w:hAnsi="Arial" w:cs="Arial"/>
          <w:sz w:val="26"/>
          <w:szCs w:val="26"/>
        </w:rPr>
        <w:t>E</w:t>
      </w:r>
      <w:r w:rsidRPr="0083274E">
        <w:rPr>
          <w:rFonts w:ascii="Arial" w:hAnsi="Arial" w:cs="Arial"/>
          <w:sz w:val="26"/>
          <w:szCs w:val="26"/>
        </w:rPr>
        <w:t>RA</w:t>
      </w: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Chief Transportation Development Officer </w:t>
      </w: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Support Staff/Computer Section/AFC Center</w:t>
      </w: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</w:p>
    <w:sectPr w:rsidR="00E80D23" w:rsidRPr="0083274E" w:rsidSect="00480A80">
      <w:pgSz w:w="11909" w:h="16834" w:code="9"/>
      <w:pgMar w:top="2592" w:right="1440" w:bottom="187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96D17"/>
    <w:multiLevelType w:val="hybridMultilevel"/>
    <w:tmpl w:val="1CB47CA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>
    <w:nsid w:val="6E766320"/>
    <w:multiLevelType w:val="hybridMultilevel"/>
    <w:tmpl w:val="1CB47CA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nsid w:val="70652B1F"/>
    <w:multiLevelType w:val="hybridMultilevel"/>
    <w:tmpl w:val="1CB47C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doNotHyphenateCaps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5EC0"/>
    <w:rsid w:val="00015EC0"/>
    <w:rsid w:val="000A0BF2"/>
    <w:rsid w:val="000B7573"/>
    <w:rsid w:val="00236170"/>
    <w:rsid w:val="0024569A"/>
    <w:rsid w:val="002559D7"/>
    <w:rsid w:val="00296368"/>
    <w:rsid w:val="0030328F"/>
    <w:rsid w:val="00305990"/>
    <w:rsid w:val="00327E14"/>
    <w:rsid w:val="003334D5"/>
    <w:rsid w:val="00383330"/>
    <w:rsid w:val="003B7E7E"/>
    <w:rsid w:val="003E06FF"/>
    <w:rsid w:val="00480A80"/>
    <w:rsid w:val="004D5540"/>
    <w:rsid w:val="0051208E"/>
    <w:rsid w:val="005B1D29"/>
    <w:rsid w:val="0069566F"/>
    <w:rsid w:val="00745D84"/>
    <w:rsid w:val="007B7E8A"/>
    <w:rsid w:val="0083274E"/>
    <w:rsid w:val="008431BF"/>
    <w:rsid w:val="008606E9"/>
    <w:rsid w:val="008737E8"/>
    <w:rsid w:val="008C120F"/>
    <w:rsid w:val="008D0FAE"/>
    <w:rsid w:val="008F38AB"/>
    <w:rsid w:val="00934DCC"/>
    <w:rsid w:val="009B2155"/>
    <w:rsid w:val="00A13AF2"/>
    <w:rsid w:val="00B27E1D"/>
    <w:rsid w:val="00B5770D"/>
    <w:rsid w:val="00BF10F1"/>
    <w:rsid w:val="00D20EF6"/>
    <w:rsid w:val="00DC0859"/>
    <w:rsid w:val="00E4558C"/>
    <w:rsid w:val="00E80D23"/>
    <w:rsid w:val="00E84326"/>
    <w:rsid w:val="00EA0D98"/>
    <w:rsid w:val="00EE35F6"/>
    <w:rsid w:val="00EF5B87"/>
    <w:rsid w:val="00F47550"/>
    <w:rsid w:val="00F63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EF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20EF6"/>
    <w:pPr>
      <w:keepNext/>
      <w:jc w:val="center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552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D20EF6"/>
    <w:pPr>
      <w:spacing w:line="480" w:lineRule="auto"/>
      <w:jc w:val="both"/>
    </w:pPr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45552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133</Words>
  <Characters>762</Characters>
  <Application>Microsoft Office Outlook</Application>
  <DocSecurity>0</DocSecurity>
  <Lines>0</Lines>
  <Paragraphs>0</Paragraphs>
  <ScaleCrop>false</ScaleCrop>
  <Company>SUPPORT STAFF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July 12, 2002</dc:title>
  <dc:subject/>
  <dc:creator>Michael S. Malvar</dc:creator>
  <cp:keywords/>
  <dc:description/>
  <cp:lastModifiedBy>Patrick Silva</cp:lastModifiedBy>
  <cp:revision>3</cp:revision>
  <cp:lastPrinted>2011-05-02T02:05:00Z</cp:lastPrinted>
  <dcterms:created xsi:type="dcterms:W3CDTF">2011-05-11T02:10:00Z</dcterms:created>
  <dcterms:modified xsi:type="dcterms:W3CDTF">2011-05-11T02:14:00Z</dcterms:modified>
</cp:coreProperties>
</file>